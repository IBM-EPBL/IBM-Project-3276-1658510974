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7293" w14:paraId="133DDAA7" w14:textId="77777777" w:rsidTr="00DB7293">
        <w:tc>
          <w:tcPr>
            <w:tcW w:w="4508" w:type="dxa"/>
          </w:tcPr>
          <w:p w14:paraId="6CE8C05F" w14:textId="77777777" w:rsidR="00DB7293" w:rsidRDefault="00DB7293">
            <w:r>
              <w:t>TEAM ID</w:t>
            </w:r>
          </w:p>
        </w:tc>
        <w:tc>
          <w:tcPr>
            <w:tcW w:w="4508" w:type="dxa"/>
          </w:tcPr>
          <w:p w14:paraId="3828E09E" w14:textId="77777777" w:rsidR="00DB7293" w:rsidRDefault="00554DF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PNT2022TMID01032</w:t>
            </w:r>
          </w:p>
        </w:tc>
      </w:tr>
      <w:tr w:rsidR="00DB7293" w14:paraId="5C3CC5BA" w14:textId="77777777" w:rsidTr="00DB7293">
        <w:tc>
          <w:tcPr>
            <w:tcW w:w="4508" w:type="dxa"/>
          </w:tcPr>
          <w:p w14:paraId="46F9F68F" w14:textId="77777777" w:rsidR="00DB7293" w:rsidRDefault="00DB7293">
            <w:r>
              <w:t>PROJECT NAME</w:t>
            </w:r>
          </w:p>
        </w:tc>
        <w:tc>
          <w:tcPr>
            <w:tcW w:w="4508" w:type="dxa"/>
          </w:tcPr>
          <w:p w14:paraId="7E74A722" w14:textId="77777777" w:rsidR="00DB7293" w:rsidRDefault="00554DFB">
            <w:r>
              <w:t>WEB PHISING</w:t>
            </w:r>
          </w:p>
        </w:tc>
      </w:tr>
    </w:tbl>
    <w:p w14:paraId="227A4C82" w14:textId="77777777" w:rsidR="00533B92" w:rsidRDefault="00533B92" w:rsidP="00533B9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8D5EC32" w14:textId="77777777" w:rsidR="00533B92" w:rsidRPr="00533B92" w:rsidRDefault="00533B92" w:rsidP="00533B92">
      <w:pPr>
        <w:rPr>
          <w:rFonts w:ascii="Arial" w:eastAsia="Times New Roman" w:hAnsi="Arial" w:cs="Arial"/>
          <w:color w:val="000000"/>
          <w:sz w:val="40"/>
          <w:szCs w:val="40"/>
          <w:u w:val="single"/>
          <w:lang w:eastAsia="en-IN"/>
        </w:rPr>
      </w:pPr>
      <w:r w:rsidRPr="00533B92">
        <w:rPr>
          <w:rFonts w:ascii="Arial" w:eastAsia="Times New Roman" w:hAnsi="Arial" w:cs="Arial"/>
          <w:color w:val="000000"/>
          <w:sz w:val="40"/>
          <w:szCs w:val="40"/>
          <w:u w:val="single"/>
          <w:lang w:eastAsia="en-IN"/>
        </w:rPr>
        <w:t>Solution Architecture:</w:t>
      </w:r>
    </w:p>
    <w:p w14:paraId="51D31341" w14:textId="77777777" w:rsidR="00533B92" w:rsidRPr="00533B92" w:rsidRDefault="00533B92" w:rsidP="00533B92">
      <w:pPr>
        <w:shd w:val="clear" w:color="auto" w:fill="FFFFFF"/>
        <w:spacing w:after="375" w:line="240" w:lineRule="auto"/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</w:pPr>
      <w:r w:rsidRPr="00533B92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29967D54" w14:textId="77777777" w:rsidR="00533B92" w:rsidRPr="00533B92" w:rsidRDefault="00533B92" w:rsidP="00533B9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</w:pPr>
      <w:r w:rsidRPr="00533B92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0D52DBC1" w14:textId="77777777" w:rsidR="00533B92" w:rsidRPr="00533B92" w:rsidRDefault="00533B92" w:rsidP="00533B9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</w:pPr>
      <w:r w:rsidRPr="00533B92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Describe the structure, characteristics, behavi</w:t>
      </w:r>
      <w:r w:rsidRPr="006645D0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or</w:t>
      </w:r>
      <w:r w:rsidRPr="00533B92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3EC54598" w14:textId="77777777" w:rsidR="00533B92" w:rsidRPr="006645D0" w:rsidRDefault="00533B92" w:rsidP="00533B9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</w:pPr>
      <w:r w:rsidRPr="00533B92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10BA0D3" w14:textId="77777777" w:rsidR="006351BF" w:rsidRPr="006645D0" w:rsidRDefault="00533B92" w:rsidP="006645D0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5D0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Provide specifications according to which the solution is defined, managed, and deliver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598DE" wp14:editId="0B664ACD">
                <wp:simplePos x="0" y="0"/>
                <wp:positionH relativeFrom="column">
                  <wp:posOffset>781050</wp:posOffset>
                </wp:positionH>
                <wp:positionV relativeFrom="paragraph">
                  <wp:posOffset>4997450</wp:posOffset>
                </wp:positionV>
                <wp:extent cx="609600" cy="260350"/>
                <wp:effectExtent l="0" t="0" r="1905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B32A5" w14:textId="77777777" w:rsidR="00C059DF" w:rsidRDefault="00C059DF" w:rsidP="00C059DF">
                            <w:pPr>
                              <w:jc w:val="center"/>
                            </w:pPr>
                            <w:r>
                              <w:t>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598DE" id="Rectangle: Rounded Corners 27" o:spid="_x0000_s1026" style="position:absolute;left:0;text-align:left;margin-left:61.5pt;margin-top:393.5pt;width:48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" filled="f" strokecolor="white [3212]" strokeweight="1pt">
                <v:stroke joinstyle="miter"/>
                <v:textbox>
                  <w:txbxContent>
                    <w:p w14:paraId="0C0B32A5" w14:textId="77777777" w:rsidR="00C059DF" w:rsidRDefault="00C059DF" w:rsidP="00C059DF">
                      <w:pPr>
                        <w:jc w:val="center"/>
                      </w:pPr>
                      <w:r>
                        <w:t>EXIST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505F41" wp14:editId="1C633714">
                <wp:simplePos x="0" y="0"/>
                <wp:positionH relativeFrom="column">
                  <wp:posOffset>-596900</wp:posOffset>
                </wp:positionH>
                <wp:positionV relativeFrom="paragraph">
                  <wp:posOffset>2655570</wp:posOffset>
                </wp:positionV>
                <wp:extent cx="6711950" cy="1270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6DBD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pt,209.1pt" to="481.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" strokecolor="#538135 [2409]" strokeweight=".5pt">
                <v:stroke joinstyle="miter"/>
              </v:line>
            </w:pict>
          </mc:Fallback>
        </mc:AlternateContent>
      </w:r>
      <w:r w:rsidR="00C455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4B47D" wp14:editId="57CCD80E">
                <wp:simplePos x="0" y="0"/>
                <wp:positionH relativeFrom="column">
                  <wp:posOffset>3175000</wp:posOffset>
                </wp:positionH>
                <wp:positionV relativeFrom="paragraph">
                  <wp:posOffset>3644900</wp:posOffset>
                </wp:positionV>
                <wp:extent cx="889000" cy="685800"/>
                <wp:effectExtent l="57150" t="57150" r="44450" b="571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8AE7" id="Rectangle 26" o:spid="_x0000_s1026" style="position:absolute;margin-left:250pt;margin-top:287pt;width:70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" fillcolor="white [3201]" strokecolor="#404040 [2429]" strokeweight="1pt"/>
            </w:pict>
          </mc:Fallback>
        </mc:AlternateContent>
      </w:r>
      <w:r w:rsidR="00C455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97736" wp14:editId="7CAF428F">
                <wp:simplePos x="0" y="0"/>
                <wp:positionH relativeFrom="column">
                  <wp:posOffset>-711200</wp:posOffset>
                </wp:positionH>
                <wp:positionV relativeFrom="paragraph">
                  <wp:posOffset>920750</wp:posOffset>
                </wp:positionV>
                <wp:extent cx="1384300" cy="336550"/>
                <wp:effectExtent l="0" t="0" r="6350" b="63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6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4D5AD" w14:textId="77777777" w:rsidR="00C45579" w:rsidRPr="00533B92" w:rsidRDefault="00C45579" w:rsidP="006645D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B9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897736" id="Rectangle: Rounded Corners 39" o:spid="_x0000_s1027" style="position:absolute;left:0;text-align:left;margin-left:-56pt;margin-top:72.5pt;width:109pt;height:26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" fillcolor="white [3201]" stroked="f" strokeweight="1pt">
                <v:stroke joinstyle="miter"/>
                <v:textbox>
                  <w:txbxContent>
                    <w:p w14:paraId="0C94D5AD" w14:textId="77777777" w:rsidR="00C45579" w:rsidRPr="00533B92" w:rsidRDefault="00C45579" w:rsidP="006645D0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533B9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MODEL TRAINING</w:t>
                      </w:r>
                    </w:p>
                  </w:txbxContent>
                </v:textbox>
              </v:roundrect>
            </w:pict>
          </mc:Fallback>
        </mc:AlternateContent>
      </w:r>
      <w:r w:rsidR="00C455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95006" wp14:editId="169FDB8F">
                <wp:simplePos x="0" y="0"/>
                <wp:positionH relativeFrom="column">
                  <wp:posOffset>-800100</wp:posOffset>
                </wp:positionH>
                <wp:positionV relativeFrom="paragraph">
                  <wp:posOffset>2781300</wp:posOffset>
                </wp:positionV>
                <wp:extent cx="1149350" cy="406400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06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787C" w14:textId="77777777" w:rsidR="00C45579" w:rsidRPr="00533B92" w:rsidRDefault="00C45579" w:rsidP="00C455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B92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95006" id="Rectangle: Rounded Corners 37" o:spid="_x0000_s1028" style="position:absolute;left:0;text-align:left;margin-left:-63pt;margin-top:219pt;width:90.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" filled="f" stroked="f" strokeweight="1pt">
                <v:stroke joinstyle="miter"/>
                <v:textbox>
                  <w:txbxContent>
                    <w:p w14:paraId="618A787C" w14:textId="77777777" w:rsidR="00C45579" w:rsidRPr="00533B92" w:rsidRDefault="00C45579" w:rsidP="00C455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B9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DETECTION</w:t>
                      </w:r>
                    </w:p>
                  </w:txbxContent>
                </v:textbox>
              </v:roundrect>
            </w:pict>
          </mc:Fallback>
        </mc:AlternateContent>
      </w:r>
      <w:r w:rsidR="00C059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6CD93" wp14:editId="38F944F6">
                <wp:simplePos x="0" y="0"/>
                <wp:positionH relativeFrom="column">
                  <wp:posOffset>1130300</wp:posOffset>
                </wp:positionH>
                <wp:positionV relativeFrom="paragraph">
                  <wp:posOffset>3441700</wp:posOffset>
                </wp:positionV>
                <wp:extent cx="501650" cy="4000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87427" w14:textId="77777777" w:rsidR="00C059DF" w:rsidRPr="00C059DF" w:rsidRDefault="00C059DF" w:rsidP="00C4557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059DF">
                              <w:rPr>
                                <w:sz w:val="20"/>
                                <w:szCs w:val="20"/>
                              </w:rPr>
                              <w:t>NOT</w:t>
                            </w:r>
                          </w:p>
                          <w:p w14:paraId="4E3D018A" w14:textId="77777777" w:rsidR="00C059DF" w:rsidRPr="00C059DF" w:rsidRDefault="00C059DF" w:rsidP="00C059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9DF">
                              <w:rPr>
                                <w:sz w:val="20"/>
                                <w:szCs w:val="20"/>
                              </w:rPr>
                              <w:t>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6CD93" id="Rectangle 35" o:spid="_x0000_s1029" style="position:absolute;left:0;text-align:left;margin-left:89pt;margin-top:271pt;width:39.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" fillcolor="white [3201]" stroked="f" strokeweight="1pt">
                <v:textbox>
                  <w:txbxContent>
                    <w:p w14:paraId="7C687427" w14:textId="77777777" w:rsidR="00C059DF" w:rsidRPr="00C059DF" w:rsidRDefault="00C059DF" w:rsidP="00C4557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C059DF">
                        <w:rPr>
                          <w:sz w:val="20"/>
                          <w:szCs w:val="20"/>
                        </w:rPr>
                        <w:t>NOT</w:t>
                      </w:r>
                    </w:p>
                    <w:p w14:paraId="4E3D018A" w14:textId="77777777" w:rsidR="00C059DF" w:rsidRPr="00C059DF" w:rsidRDefault="00C059DF" w:rsidP="00C059DF">
                      <w:pPr>
                        <w:rPr>
                          <w:sz w:val="20"/>
                          <w:szCs w:val="20"/>
                        </w:rPr>
                      </w:pPr>
                      <w:r w:rsidRPr="00C059DF">
                        <w:rPr>
                          <w:sz w:val="20"/>
                          <w:szCs w:val="20"/>
                        </w:rPr>
                        <w:t>EXIST</w:t>
                      </w:r>
                    </w:p>
                  </w:txbxContent>
                </v:textbox>
              </v:rect>
            </w:pict>
          </mc:Fallback>
        </mc:AlternateContent>
      </w:r>
      <w:r w:rsidR="00C059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772EC" wp14:editId="5D60B49B">
                <wp:simplePos x="0" y="0"/>
                <wp:positionH relativeFrom="column">
                  <wp:posOffset>4413250</wp:posOffset>
                </wp:positionH>
                <wp:positionV relativeFrom="paragraph">
                  <wp:posOffset>2413000</wp:posOffset>
                </wp:positionV>
                <wp:extent cx="12700" cy="533400"/>
                <wp:effectExtent l="76200" t="57150" r="1016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F2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7.5pt;margin-top:190pt;width:1pt;height:4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" strokecolor="#0d0d0d [3069]" strokeweight=".5pt">
                <v:stroke endarrow="block" joinstyle="miter"/>
              </v:shape>
            </w:pict>
          </mc:Fallback>
        </mc:AlternateContent>
      </w:r>
      <w:r w:rsidR="00C059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D7539" wp14:editId="53870085">
                <wp:simplePos x="0" y="0"/>
                <wp:positionH relativeFrom="column">
                  <wp:posOffset>4425950</wp:posOffset>
                </wp:positionH>
                <wp:positionV relativeFrom="paragraph">
                  <wp:posOffset>2946400</wp:posOffset>
                </wp:positionV>
                <wp:extent cx="1651000" cy="6350"/>
                <wp:effectExtent l="76200" t="76200" r="8255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1F79" id="Straight Connector 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232pt" to="478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" strokecolor="#0d0d0d [3069]" strokeweight=".5pt">
                <v:stroke joinstyle="miter"/>
              </v:line>
            </w:pict>
          </mc:Fallback>
        </mc:AlternateContent>
      </w:r>
      <w:r w:rsidR="00BA13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BCEF8" wp14:editId="14B00C70">
                <wp:simplePos x="0" y="0"/>
                <wp:positionH relativeFrom="column">
                  <wp:posOffset>6076950</wp:posOffset>
                </wp:positionH>
                <wp:positionV relativeFrom="paragraph">
                  <wp:posOffset>2933700</wp:posOffset>
                </wp:positionV>
                <wp:extent cx="19050" cy="857250"/>
                <wp:effectExtent l="76200" t="76200" r="9525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A341" id="Straight Connector 49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231pt" to="480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" strokecolor="#0d0d0d [3069]" strokeweight=".5pt">
                <v:stroke joinstyle="miter"/>
              </v:line>
            </w:pict>
          </mc:Fallback>
        </mc:AlternateContent>
      </w:r>
      <w:r w:rsidR="00BA13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9E068" wp14:editId="0182C6B5">
                <wp:simplePos x="0" y="0"/>
                <wp:positionH relativeFrom="column">
                  <wp:posOffset>3797300</wp:posOffset>
                </wp:positionH>
                <wp:positionV relativeFrom="paragraph">
                  <wp:posOffset>2374900</wp:posOffset>
                </wp:positionV>
                <wp:extent cx="6350" cy="565150"/>
                <wp:effectExtent l="76200" t="57150" r="88900" b="825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1768" id="Straight Arrow Connector 48" o:spid="_x0000_s1026" type="#_x0000_t32" style="position:absolute;margin-left:299pt;margin-top:187pt;width:.5pt;height:44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BA13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DC7D4" wp14:editId="58B7BABA">
                <wp:simplePos x="0" y="0"/>
                <wp:positionH relativeFrom="column">
                  <wp:posOffset>654050</wp:posOffset>
                </wp:positionH>
                <wp:positionV relativeFrom="paragraph">
                  <wp:posOffset>2946400</wp:posOffset>
                </wp:positionV>
                <wp:extent cx="3136900" cy="19050"/>
                <wp:effectExtent l="57150" t="76200" r="8255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A83B" id="Straight Connector 4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232pt" to="298.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" strokecolor="red" strokeweight=".5pt">
                <v:stroke joinstyle="miter"/>
              </v:line>
            </w:pict>
          </mc:Fallback>
        </mc:AlternateContent>
      </w:r>
      <w:r w:rsidR="00BA13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834515" wp14:editId="15FDE7C9">
                <wp:simplePos x="0" y="0"/>
                <wp:positionH relativeFrom="column">
                  <wp:posOffset>647700</wp:posOffset>
                </wp:positionH>
                <wp:positionV relativeFrom="paragraph">
                  <wp:posOffset>2908300</wp:posOffset>
                </wp:positionV>
                <wp:extent cx="12700" cy="717550"/>
                <wp:effectExtent l="76200" t="57150" r="10160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17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C12C3" id="Straight Arrow Connector 44" o:spid="_x0000_s1026" type="#_x0000_t32" style="position:absolute;margin-left:51pt;margin-top:229pt;width:1pt;height:56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" strokecolor="red" strokeweight=".5pt">
                <v:stroke startarrow="block"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1C37D" wp14:editId="66A57876">
                <wp:simplePos x="0" y="0"/>
                <wp:positionH relativeFrom="column">
                  <wp:posOffset>6146800</wp:posOffset>
                </wp:positionH>
                <wp:positionV relativeFrom="paragraph">
                  <wp:posOffset>4343400</wp:posOffset>
                </wp:positionV>
                <wp:extent cx="19050" cy="977900"/>
                <wp:effectExtent l="76200" t="57150" r="9525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DCE0" id="Straight Arrow Connector 41" o:spid="_x0000_s1026" type="#_x0000_t32" style="position:absolute;margin-left:484pt;margin-top:342pt;width:1.5pt;height:77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B2FD7" wp14:editId="4937374D">
                <wp:simplePos x="0" y="0"/>
                <wp:positionH relativeFrom="column">
                  <wp:posOffset>679450</wp:posOffset>
                </wp:positionH>
                <wp:positionV relativeFrom="paragraph">
                  <wp:posOffset>5327650</wp:posOffset>
                </wp:positionV>
                <wp:extent cx="5499100" cy="19050"/>
                <wp:effectExtent l="57150" t="76200" r="825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5AC7E" id="Straight Connector 4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419.5pt" to="486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" strokecolor="#0d0d0d [3069]" strokeweight=".5pt">
                <v:stroke joinstyle="miter"/>
              </v:lin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169E6" wp14:editId="5C589018">
                <wp:simplePos x="0" y="0"/>
                <wp:positionH relativeFrom="column">
                  <wp:posOffset>660400</wp:posOffset>
                </wp:positionH>
                <wp:positionV relativeFrom="paragraph">
                  <wp:posOffset>4248150</wp:posOffset>
                </wp:positionV>
                <wp:extent cx="19050" cy="1117600"/>
                <wp:effectExtent l="76200" t="57150" r="95250" b="825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41AE6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334.5pt" to="53.5pt,4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" strokecolor="#0d0d0d [3069]" strokeweight=".5pt">
                <v:stroke joinstyle="miter"/>
              </v:lin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CC601" wp14:editId="3564F3AC">
                <wp:simplePos x="0" y="0"/>
                <wp:positionH relativeFrom="column">
                  <wp:posOffset>5365750</wp:posOffset>
                </wp:positionH>
                <wp:positionV relativeFrom="paragraph">
                  <wp:posOffset>4000500</wp:posOffset>
                </wp:positionV>
                <wp:extent cx="266700" cy="6350"/>
                <wp:effectExtent l="0" t="76200" r="190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82A4" id="Straight Arrow Connector 34" o:spid="_x0000_s1026" type="#_x0000_t32" style="position:absolute;margin-left:422.5pt;margin-top:315pt;width:21pt;height: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4E91E" wp14:editId="74D029B8">
                <wp:simplePos x="0" y="0"/>
                <wp:positionH relativeFrom="column">
                  <wp:posOffset>4057650</wp:posOffset>
                </wp:positionH>
                <wp:positionV relativeFrom="paragraph">
                  <wp:posOffset>3860800</wp:posOffset>
                </wp:positionV>
                <wp:extent cx="3238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6C49" id="Straight Arrow Connector 33" o:spid="_x0000_s1026" type="#_x0000_t32" style="position:absolute;margin-left:319.5pt;margin-top:304pt;width:25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D6191" wp14:editId="77F4DCE7">
                <wp:simplePos x="0" y="0"/>
                <wp:positionH relativeFrom="column">
                  <wp:posOffset>2863850</wp:posOffset>
                </wp:positionH>
                <wp:positionV relativeFrom="paragraph">
                  <wp:posOffset>3873500</wp:posOffset>
                </wp:positionV>
                <wp:extent cx="3238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A3A5" id="Straight Arrow Connector 32" o:spid="_x0000_s1026" type="#_x0000_t32" style="position:absolute;margin-left:225.5pt;margin-top:305pt;width:2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B730C" wp14:editId="230940D8">
                <wp:simplePos x="0" y="0"/>
                <wp:positionH relativeFrom="column">
                  <wp:posOffset>1041400</wp:posOffset>
                </wp:positionH>
                <wp:positionV relativeFrom="paragraph">
                  <wp:posOffset>3860800</wp:posOffset>
                </wp:positionV>
                <wp:extent cx="730250" cy="12700"/>
                <wp:effectExtent l="0" t="76200" r="3175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1EC61" id="Straight Arrow Connector 31" o:spid="_x0000_s1026" type="#_x0000_t32" style="position:absolute;margin-left:82pt;margin-top:304pt;width:57.5pt;height: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95BC3" wp14:editId="431211A5">
                <wp:simplePos x="0" y="0"/>
                <wp:positionH relativeFrom="column">
                  <wp:posOffset>31750</wp:posOffset>
                </wp:positionH>
                <wp:positionV relativeFrom="paragraph">
                  <wp:posOffset>3917950</wp:posOffset>
                </wp:positionV>
                <wp:extent cx="298450" cy="12700"/>
                <wp:effectExtent l="0" t="76200" r="254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F274D" id="Straight Arrow Connector 30" o:spid="_x0000_s1026" type="#_x0000_t32" style="position:absolute;margin-left:2.5pt;margin-top:308.5pt;width:23.5pt;height: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BBD8F" wp14:editId="39E3EFE4">
                <wp:simplePos x="0" y="0"/>
                <wp:positionH relativeFrom="column">
                  <wp:posOffset>4851400</wp:posOffset>
                </wp:positionH>
                <wp:positionV relativeFrom="paragraph">
                  <wp:posOffset>1797050</wp:posOffset>
                </wp:positionV>
                <wp:extent cx="488950" cy="6350"/>
                <wp:effectExtent l="0" t="95250" r="44450" b="1270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D155" id="Straight Arrow Connector 29" o:spid="_x0000_s1026" type="#_x0000_t32" style="position:absolute;margin-left:382pt;margin-top:141.5pt;width:38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76C89A" wp14:editId="7FFAC6C9">
                <wp:simplePos x="0" y="0"/>
                <wp:positionH relativeFrom="column">
                  <wp:posOffset>3149600</wp:posOffset>
                </wp:positionH>
                <wp:positionV relativeFrom="paragraph">
                  <wp:posOffset>1784350</wp:posOffset>
                </wp:positionV>
                <wp:extent cx="330200" cy="12700"/>
                <wp:effectExtent l="57150" t="95250" r="6985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D82B" id="Straight Arrow Connector 23" o:spid="_x0000_s1026" type="#_x0000_t32" style="position:absolute;margin-left:248pt;margin-top:140.5pt;width:26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8FD30" wp14:editId="3805F121">
                <wp:simplePos x="0" y="0"/>
                <wp:positionH relativeFrom="column">
                  <wp:posOffset>1695450</wp:posOffset>
                </wp:positionH>
                <wp:positionV relativeFrom="paragraph">
                  <wp:posOffset>1790700</wp:posOffset>
                </wp:positionV>
                <wp:extent cx="406400" cy="6350"/>
                <wp:effectExtent l="0" t="95250" r="69850" b="1079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6EEF" id="Straight Arrow Connector 21" o:spid="_x0000_s1026" type="#_x0000_t32" style="position:absolute;margin-left:133.5pt;margin-top:141pt;width:32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" strokecolor="#0d0d0d [3069]" strokeweight=".5pt">
                <v:stroke endarrow="block" joinstyle="miter"/>
              </v:shape>
            </w:pict>
          </mc:Fallback>
        </mc:AlternateContent>
      </w:r>
      <w:r w:rsidR="001822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05EE5" wp14:editId="44456436">
                <wp:simplePos x="0" y="0"/>
                <wp:positionH relativeFrom="column">
                  <wp:posOffset>317500</wp:posOffset>
                </wp:positionH>
                <wp:positionV relativeFrom="paragraph">
                  <wp:posOffset>1784350</wp:posOffset>
                </wp:positionV>
                <wp:extent cx="381000" cy="6350"/>
                <wp:effectExtent l="0" t="95250" r="5715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910FB" id="Straight Arrow Connector 16" o:spid="_x0000_s1026" type="#_x0000_t32" style="position:absolute;margin-left:25pt;margin-top:140.5pt;width:30pt;height: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" strokecolor="#002060" strokeweight=".5pt">
                <v:stroke endarrow="block" joinstyle="miter"/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25079" wp14:editId="0075F82B">
                <wp:simplePos x="0" y="0"/>
                <wp:positionH relativeFrom="column">
                  <wp:posOffset>5384800</wp:posOffset>
                </wp:positionH>
                <wp:positionV relativeFrom="paragraph">
                  <wp:posOffset>1822450</wp:posOffset>
                </wp:positionV>
                <wp:extent cx="908050" cy="273050"/>
                <wp:effectExtent l="57150" t="57150" r="44450" b="50800"/>
                <wp:wrapNone/>
                <wp:docPr id="18" name="Rectangle: Top Corners One Rounded and One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snip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460EC" w14:textId="77777777" w:rsidR="00BA5AC7" w:rsidRPr="001822ED" w:rsidRDefault="00B46EF7" w:rsidP="00BA5A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822ED">
                              <w:rPr>
                                <w:sz w:val="18"/>
                                <w:szCs w:val="18"/>
                              </w:rPr>
                              <w:t>TENSOR</w:t>
                            </w:r>
                            <w:r w:rsidR="001822ED" w:rsidRPr="001822ED">
                              <w:rPr>
                                <w:sz w:val="18"/>
                                <w:szCs w:val="18"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25079" id="Rectangle: Top Corners One Rounded and One Snipped 18" o:spid="_x0000_s1030" style="position:absolute;left:0;text-align:left;margin-left:424pt;margin-top:143.5pt;width:71.5pt;height:2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08050,27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" adj="-11796480,,5400" path="m45509,l862541,r45509,45509l908050,273050,,273050,,45509c,20375,20375,,45509,xe" fillcolor="white [3201]" strokecolor="#404040 [2429]" strokeweight="1pt">
                <v:stroke joinstyle="miter"/>
                <v:formulas/>
                <v:path arrowok="t" o:connecttype="custom" o:connectlocs="45509,0;862541,0;908050,45509;908050,273050;0,273050;0,45509;45509,0" o:connectangles="0,0,0,0,0,0,0" textboxrect="0,0,908050,273050"/>
                <v:textbox>
                  <w:txbxContent>
                    <w:p w14:paraId="28E460EC" w14:textId="77777777" w:rsidR="00BA5AC7" w:rsidRPr="001822ED" w:rsidRDefault="00B46EF7" w:rsidP="00BA5A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822ED">
                        <w:rPr>
                          <w:sz w:val="18"/>
                          <w:szCs w:val="18"/>
                        </w:rPr>
                        <w:t>TENSOR</w:t>
                      </w:r>
                      <w:r w:rsidR="001822ED" w:rsidRPr="001822ED">
                        <w:rPr>
                          <w:sz w:val="18"/>
                          <w:szCs w:val="18"/>
                        </w:rP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E44AA" wp14:editId="465D0CB1">
                <wp:simplePos x="0" y="0"/>
                <wp:positionH relativeFrom="column">
                  <wp:posOffset>5346700</wp:posOffset>
                </wp:positionH>
                <wp:positionV relativeFrom="paragraph">
                  <wp:posOffset>1435100</wp:posOffset>
                </wp:positionV>
                <wp:extent cx="1003300" cy="844550"/>
                <wp:effectExtent l="0" t="0" r="63500" b="12700"/>
                <wp:wrapNone/>
                <wp:docPr id="17" name="Rectangle: 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8445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9DB7" w14:textId="77777777" w:rsidR="001822ED" w:rsidRPr="001822ED" w:rsidRDefault="001822ED" w:rsidP="001822ED">
                            <w:pPr>
                              <w:spacing w:line="72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22ED">
                              <w:rPr>
                                <w:sz w:val="20"/>
                                <w:szCs w:val="20"/>
                              </w:rPr>
                              <w:t>MODEL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E44A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7" o:spid="_x0000_s1031" type="#_x0000_t65" style="position:absolute;left:0;text-align:left;margin-left:421pt;margin-top:113pt;width:79pt;height:6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" adj="18000" fillcolor="white [3201]" strokecolor="#404040 [2429]" strokeweight="1pt">
                <v:stroke joinstyle="miter"/>
                <v:textbox>
                  <w:txbxContent>
                    <w:p w14:paraId="76629DB7" w14:textId="77777777" w:rsidR="001822ED" w:rsidRPr="001822ED" w:rsidRDefault="001822ED" w:rsidP="001822ED">
                      <w:pPr>
                        <w:spacing w:line="72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22ED">
                        <w:rPr>
                          <w:sz w:val="20"/>
                          <w:szCs w:val="20"/>
                        </w:rPr>
                        <w:t>MODEL TRAIN</w:t>
                      </w:r>
                    </w:p>
                  </w:txbxContent>
                </v:textbox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CCCEC" wp14:editId="380E65C8">
                <wp:simplePos x="0" y="0"/>
                <wp:positionH relativeFrom="column">
                  <wp:posOffset>3676650</wp:posOffset>
                </wp:positionH>
                <wp:positionV relativeFrom="paragraph">
                  <wp:posOffset>2044700</wp:posOffset>
                </wp:positionV>
                <wp:extent cx="1035050" cy="266700"/>
                <wp:effectExtent l="38100" t="57150" r="31750" b="571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841" w14:textId="77777777" w:rsidR="00BA5AC7" w:rsidRDefault="004415A3" w:rsidP="00BA5AC7">
                            <w:pPr>
                              <w:jc w:val="center"/>
                            </w:pPr>
                            <w: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CCCEC" id="Rectangle: Rounded Corners 15" o:spid="_x0000_s1032" style="position:absolute;left:0;text-align:left;margin-left:289.5pt;margin-top:161pt;width:81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" fillcolor="white [3201]" strokecolor="#404040 [2429]" strokeweight="1pt">
                <v:stroke joinstyle="miter"/>
                <v:textbox>
                  <w:txbxContent>
                    <w:p w14:paraId="5AC7A841" w14:textId="77777777" w:rsidR="00BA5AC7" w:rsidRDefault="004415A3" w:rsidP="00BA5AC7">
                      <w:pPr>
                        <w:jc w:val="center"/>
                      </w:pPr>
                      <w:r>
                        <w:t>TESTING SET</w:t>
                      </w:r>
                    </w:p>
                  </w:txbxContent>
                </v:textbox>
              </v:roundrect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380CD" wp14:editId="5350F577">
                <wp:simplePos x="0" y="0"/>
                <wp:positionH relativeFrom="column">
                  <wp:posOffset>3663950</wp:posOffset>
                </wp:positionH>
                <wp:positionV relativeFrom="paragraph">
                  <wp:posOffset>1714500</wp:posOffset>
                </wp:positionV>
                <wp:extent cx="1028700" cy="266700"/>
                <wp:effectExtent l="38100" t="57150" r="38100" b="571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CFE1C" w14:textId="77777777" w:rsidR="00BA5AC7" w:rsidRDefault="00B3127A" w:rsidP="00BA5AC7">
                            <w:pPr>
                              <w:jc w:val="center"/>
                            </w:pPr>
                            <w:r>
                              <w:t>TRAIN</w:t>
                            </w:r>
                            <w:r w:rsidR="004415A3">
                              <w:t>ING</w:t>
                            </w:r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380CD" id="Rectangle: Rounded Corners 14" o:spid="_x0000_s1033" style="position:absolute;left:0;text-align:left;margin-left:288.5pt;margin-top:135pt;width:8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" fillcolor="white [3201]" strokecolor="#404040 [2429]" strokeweight="1pt">
                <v:stroke joinstyle="miter"/>
                <v:textbox>
                  <w:txbxContent>
                    <w:p w14:paraId="54ACFE1C" w14:textId="77777777" w:rsidR="00BA5AC7" w:rsidRDefault="00B3127A" w:rsidP="00BA5AC7">
                      <w:pPr>
                        <w:jc w:val="center"/>
                      </w:pPr>
                      <w:r>
                        <w:t>TRAIN</w:t>
                      </w:r>
                      <w:r w:rsidR="004415A3">
                        <w:t>ING</w:t>
                      </w:r>
                      <w:r>
                        <w:t xml:space="preserve"> SET</w:t>
                      </w:r>
                    </w:p>
                  </w:txbxContent>
                </v:textbox>
              </v:roundrect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5AA86" wp14:editId="7CCBBDC7">
                <wp:simplePos x="0" y="0"/>
                <wp:positionH relativeFrom="column">
                  <wp:posOffset>3683000</wp:posOffset>
                </wp:positionH>
                <wp:positionV relativeFrom="paragraph">
                  <wp:posOffset>1371600</wp:posOffset>
                </wp:positionV>
                <wp:extent cx="1022350" cy="298450"/>
                <wp:effectExtent l="57150" t="57150" r="0" b="635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8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4CF98" w14:textId="77777777" w:rsidR="00B46EF7" w:rsidRPr="00B46EF7" w:rsidRDefault="00B46EF7" w:rsidP="00B46E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6EF7">
                              <w:rPr>
                                <w:sz w:val="16"/>
                                <w:szCs w:val="16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5AA86" id="Oval 7" o:spid="_x0000_s1034" style="position:absolute;left:0;text-align:left;margin-left:290pt;margin-top:108pt;width:80.5pt;height:2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" fillcolor="white [3201]" strokecolor="#747070 [1614]" strokeweight="1pt">
                <v:stroke joinstyle="miter"/>
                <v:textbox>
                  <w:txbxContent>
                    <w:p w14:paraId="3014CF98" w14:textId="77777777" w:rsidR="00B46EF7" w:rsidRPr="00B46EF7" w:rsidRDefault="00B46EF7" w:rsidP="00B46E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6EF7">
                        <w:rPr>
                          <w:sz w:val="16"/>
                          <w:szCs w:val="16"/>
                        </w:rPr>
                        <w:t>DATASET</w:t>
                      </w:r>
                    </w:p>
                  </w:txbxContent>
                </v:textbox>
              </v:oval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C7919" wp14:editId="3DFE8D06">
                <wp:simplePos x="0" y="0"/>
                <wp:positionH relativeFrom="margin">
                  <wp:posOffset>3498850</wp:posOffset>
                </wp:positionH>
                <wp:positionV relativeFrom="paragraph">
                  <wp:posOffset>1384300</wp:posOffset>
                </wp:positionV>
                <wp:extent cx="1352550" cy="1016000"/>
                <wp:effectExtent l="0" t="0" r="19050" b="1270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1600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AE86" w14:textId="77777777" w:rsidR="00B46EF7" w:rsidRDefault="00B46EF7" w:rsidP="00B46EF7">
                            <w:pPr>
                              <w:spacing w:line="72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79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5" type="#_x0000_t22" style="position:absolute;left:0;text-align:left;margin-left:275.5pt;margin-top:109pt;width:106.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" fillcolor="white [3201]" strokecolor="#404040 [2429]" strokeweight="1pt">
                <v:stroke joinstyle="miter"/>
                <v:textbox>
                  <w:txbxContent>
                    <w:p w14:paraId="4FA2AE86" w14:textId="77777777" w:rsidR="00B46EF7" w:rsidRDefault="00B46EF7" w:rsidP="00B46EF7">
                      <w:pPr>
                        <w:spacing w:line="72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4E9F5" wp14:editId="4540407C">
                <wp:simplePos x="0" y="0"/>
                <wp:positionH relativeFrom="column">
                  <wp:posOffset>5626100</wp:posOffset>
                </wp:positionH>
                <wp:positionV relativeFrom="paragraph">
                  <wp:posOffset>3797300</wp:posOffset>
                </wp:positionV>
                <wp:extent cx="952500" cy="520700"/>
                <wp:effectExtent l="57150" t="57150" r="57150" b="50800"/>
                <wp:wrapNone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0700"/>
                        </a:xfrm>
                        <a:prstGeom prst="round2DiagRect">
                          <a:avLst>
                            <a:gd name="adj1" fmla="val 16667"/>
                            <a:gd name="adj2" fmla="val 1205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A123C" w14:textId="77777777" w:rsidR="00B46EF7" w:rsidRDefault="00B46EF7" w:rsidP="00B46EF7">
                            <w:pPr>
                              <w:jc w:val="center"/>
                            </w:pPr>
                            <w:r>
                              <w:t>DETECTION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E9F5" id="Rectangle: Diagonal Corners Rounded 28" o:spid="_x0000_s1036" style="position:absolute;left:0;text-align:left;margin-left:443pt;margin-top:299pt;width:75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2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" adj="-11796480,,5400" path="m86785,l946226,v3465,,6274,2809,6274,6274l952500,433915v,47930,-38855,86785,-86785,86785l6274,520700c2809,520700,,517891,,514426l,86785c,38855,38855,,86785,xe" fillcolor="white [3201]" strokecolor="#404040 [2429]" strokeweight="1pt">
                <v:stroke joinstyle="miter"/>
                <v:formulas/>
                <v:path arrowok="t" o:connecttype="custom" o:connectlocs="86785,0;946226,0;952500,6274;952500,433915;865715,520700;6274,520700;0,514426;0,86785;86785,0" o:connectangles="0,0,0,0,0,0,0,0,0" textboxrect="0,0,952500,520700"/>
                <v:textbox>
                  <w:txbxContent>
                    <w:p w14:paraId="4F8A123C" w14:textId="77777777" w:rsidR="00B46EF7" w:rsidRDefault="00B46EF7" w:rsidP="00B46EF7">
                      <w:pPr>
                        <w:jc w:val="center"/>
                      </w:pPr>
                      <w:r>
                        <w:t>DETECTION RESULT</w:t>
                      </w:r>
                    </w:p>
                  </w:txbxContent>
                </v:textbox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69EC7" wp14:editId="2C3607F1">
                <wp:simplePos x="0" y="0"/>
                <wp:positionH relativeFrom="column">
                  <wp:posOffset>4527550</wp:posOffset>
                </wp:positionH>
                <wp:positionV relativeFrom="paragraph">
                  <wp:posOffset>4000500</wp:posOffset>
                </wp:positionV>
                <wp:extent cx="692150" cy="304800"/>
                <wp:effectExtent l="38100" t="57150" r="31750" b="571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89F20" w14:textId="77777777" w:rsidR="00B46EF7" w:rsidRDefault="00B46EF7" w:rsidP="00B46EF7">
                            <w:pPr>
                              <w:jc w:val="center"/>
                            </w:pPr>
                            <w:r>
                              <w:t>TENSOR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F69EC7" id="Rectangle: Rounded Corners 6" o:spid="_x0000_s1037" style="position:absolute;left:0;text-align:left;margin-left:356.5pt;margin-top:315pt;width:54.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" fillcolor="white [3201]" strokecolor="#404040 [2429]" strokeweight="1pt">
                <v:stroke joinstyle="miter"/>
                <v:textbox>
                  <w:txbxContent>
                    <w:p w14:paraId="00689F20" w14:textId="77777777" w:rsidR="00B46EF7" w:rsidRDefault="00B46EF7" w:rsidP="00B46EF7">
                      <w:pPr>
                        <w:jc w:val="center"/>
                      </w:pPr>
                      <w:r>
                        <w:t>TENSOR</w:t>
                      </w:r>
                    </w:p>
                  </w:txbxContent>
                </v:textbox>
              </v:roundrect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B859D" wp14:editId="13A1A271">
                <wp:simplePos x="0" y="0"/>
                <wp:positionH relativeFrom="column">
                  <wp:posOffset>4375150</wp:posOffset>
                </wp:positionH>
                <wp:positionV relativeFrom="paragraph">
                  <wp:posOffset>3600450</wp:posOffset>
                </wp:positionV>
                <wp:extent cx="990600" cy="895350"/>
                <wp:effectExtent l="57150" t="57150" r="57150" b="571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8696" w14:textId="77777777" w:rsidR="00B46EF7" w:rsidRPr="00B46EF7" w:rsidRDefault="00B46EF7" w:rsidP="00B46EF7">
                            <w:pPr>
                              <w:spacing w:line="72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EF7">
                              <w:rPr>
                                <w:sz w:val="18"/>
                                <w:szCs w:val="18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B85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38" type="#_x0000_t112" style="position:absolute;left:0;text-align:left;margin-left:344.5pt;margin-top:283.5pt;width:78pt;height:70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" fillcolor="white [3201]" strokecolor="#404040 [2429]" strokeweight="1pt">
                <v:textbox>
                  <w:txbxContent>
                    <w:p w14:paraId="37F08696" w14:textId="77777777" w:rsidR="00B46EF7" w:rsidRPr="00B46EF7" w:rsidRDefault="00B46EF7" w:rsidP="00B46EF7">
                      <w:pPr>
                        <w:spacing w:line="72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EF7">
                        <w:rPr>
                          <w:sz w:val="18"/>
                          <w:szCs w:val="18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18AB0" wp14:editId="79926045">
                <wp:simplePos x="0" y="0"/>
                <wp:positionH relativeFrom="column">
                  <wp:posOffset>3187700</wp:posOffset>
                </wp:positionH>
                <wp:positionV relativeFrom="paragraph">
                  <wp:posOffset>3727450</wp:posOffset>
                </wp:positionV>
                <wp:extent cx="876300" cy="482600"/>
                <wp:effectExtent l="57150" t="57150" r="57150" b="508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2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BB9F" w14:textId="77777777" w:rsidR="00806D37" w:rsidRDefault="00806D37" w:rsidP="00806D37">
                            <w:pPr>
                              <w:jc w:val="center"/>
                            </w:pPr>
                            <w:r>
                              <w:t>IMAGE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18AB0" id="Rectangle: Rounded Corners 2" o:spid="_x0000_s1039" style="position:absolute;left:0;text-align:left;margin-left:251pt;margin-top:293.5pt;width:69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" fillcolor="white [3201]" strokecolor="#404040 [2429]" strokeweight="1pt">
                <v:stroke joinstyle="miter"/>
                <v:textbox>
                  <w:txbxContent>
                    <w:p w14:paraId="2F4DBB9F" w14:textId="77777777" w:rsidR="00806D37" w:rsidRDefault="00806D37" w:rsidP="00806D37">
                      <w:pPr>
                        <w:jc w:val="center"/>
                      </w:pPr>
                      <w:r>
                        <w:t>IMAGE CREATION</w:t>
                      </w:r>
                    </w:p>
                  </w:txbxContent>
                </v:textbox>
              </v:roundrect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42B34" wp14:editId="0C7A58B7">
                <wp:simplePos x="0" y="0"/>
                <wp:positionH relativeFrom="margin">
                  <wp:posOffset>1758950</wp:posOffset>
                </wp:positionH>
                <wp:positionV relativeFrom="paragraph">
                  <wp:posOffset>3556000</wp:posOffset>
                </wp:positionV>
                <wp:extent cx="1098550" cy="831850"/>
                <wp:effectExtent l="57150" t="57150" r="44450" b="444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831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60389" w14:textId="77777777" w:rsidR="00806D37" w:rsidRDefault="00806D37" w:rsidP="00806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B34" id="Rectangle: Rounded Corners 25" o:spid="_x0000_s1040" style="position:absolute;left:0;text-align:left;margin-left:138.5pt;margin-top:280pt;width:86.5pt;height:6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" fillcolor="white [3201]" strokecolor="#404040 [2429]" strokeweight="1pt">
                <v:stroke joinstyle="miter"/>
                <v:textbox>
                  <w:txbxContent>
                    <w:p w14:paraId="70E60389" w14:textId="77777777" w:rsidR="00806D37" w:rsidRDefault="00806D37" w:rsidP="00806D3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A0A78" wp14:editId="32607AF5">
                <wp:simplePos x="0" y="0"/>
                <wp:positionH relativeFrom="column">
                  <wp:posOffset>298450</wp:posOffset>
                </wp:positionH>
                <wp:positionV relativeFrom="paragraph">
                  <wp:posOffset>3625850</wp:posOffset>
                </wp:positionV>
                <wp:extent cx="762000" cy="622300"/>
                <wp:effectExtent l="57150" t="57150" r="57150" b="44450"/>
                <wp:wrapNone/>
                <wp:docPr id="24" name="Flowchart: Car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2300"/>
                        </a:xfrm>
                        <a:prstGeom prst="flowChartPunchedCard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AC6B" w14:textId="77777777" w:rsidR="009813B7" w:rsidRPr="00533B92" w:rsidRDefault="00806D37" w:rsidP="009813B7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 w:rsidRPr="00533B92">
                              <w:rPr>
                                <w:rFonts w:ascii="Bahnschrift" w:hAnsi="Bahnschrift"/>
                              </w:rPr>
                              <w:t>URL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0A78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4" o:spid="_x0000_s1041" type="#_x0000_t121" style="position:absolute;left:0;text-align:left;margin-left:23.5pt;margin-top:285.5pt;width:60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" fillcolor="white [3201]" strokecolor="#404040 [2429]" strokeweight="1pt">
                <v:textbox>
                  <w:txbxContent>
                    <w:p w14:paraId="1F14AC6B" w14:textId="77777777" w:rsidR="009813B7" w:rsidRPr="00533B92" w:rsidRDefault="00806D37" w:rsidP="009813B7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 w:rsidRPr="00533B92">
                        <w:rPr>
                          <w:rFonts w:ascii="Bahnschrift" w:hAnsi="Bahnschrift"/>
                        </w:rPr>
                        <w:t>URL CHECK</w:t>
                      </w:r>
                    </w:p>
                  </w:txbxContent>
                </v:textbox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9C8EB" wp14:editId="217DB6E4">
                <wp:simplePos x="0" y="0"/>
                <wp:positionH relativeFrom="column">
                  <wp:posOffset>-679450</wp:posOffset>
                </wp:positionH>
                <wp:positionV relativeFrom="paragraph">
                  <wp:posOffset>3594100</wp:posOffset>
                </wp:positionV>
                <wp:extent cx="704850" cy="685800"/>
                <wp:effectExtent l="0" t="0" r="57150" b="19050"/>
                <wp:wrapNone/>
                <wp:docPr id="19" name="Rectangle: Folded Corn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85800"/>
                        </a:xfrm>
                        <a:prstGeom prst="foldedCorner">
                          <a:avLst/>
                        </a:prstGeom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663D" id="Rectangle: Folded Corner 19" o:spid="_x0000_s1026" type="#_x0000_t65" style="position:absolute;margin-left:-53.5pt;margin-top:283pt;width:55.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" adj="18000" fillcolor="white [3201]" strokecolor="#70ad47 [3209]" strokeweight="1pt">
                <v:stroke joinstyle="miter"/>
              </v:shape>
            </w:pict>
          </mc:Fallback>
        </mc:AlternateContent>
      </w:r>
      <w:r w:rsidR="00B46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E024C" wp14:editId="560B03A9">
                <wp:simplePos x="0" y="0"/>
                <wp:positionH relativeFrom="leftMargin">
                  <wp:align>right</wp:align>
                </wp:positionH>
                <wp:positionV relativeFrom="paragraph">
                  <wp:posOffset>3632200</wp:posOffset>
                </wp:positionV>
                <wp:extent cx="825500" cy="590550"/>
                <wp:effectExtent l="0" t="0" r="50800" b="19050"/>
                <wp:wrapNone/>
                <wp:docPr id="20" name="Rectangle: Folded Corn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905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68F95" w14:textId="77777777" w:rsidR="00806D37" w:rsidRPr="00533B92" w:rsidRDefault="00806D37" w:rsidP="00806D3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B9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SUBMITTED URL</w:t>
                            </w:r>
                          </w:p>
                          <w:p w14:paraId="548F07F1" w14:textId="77777777" w:rsidR="00806D37" w:rsidRDefault="00806D37" w:rsidP="00806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24C" id="Rectangle: Folded Corner 20" o:spid="_x0000_s1042" type="#_x0000_t65" style="position:absolute;left:0;text-align:left;margin-left:13.8pt;margin-top:286pt;width:65pt;height:46.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" adj="18000" fillcolor="white [3201]" strokecolor="#404040 [2429]" strokeweight="1pt">
                <v:stroke joinstyle="miter"/>
                <v:textbox>
                  <w:txbxContent>
                    <w:p w14:paraId="38168F95" w14:textId="77777777" w:rsidR="00806D37" w:rsidRPr="00533B92" w:rsidRDefault="00806D37" w:rsidP="00806D3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B92">
                        <w:rPr>
                          <w:rFonts w:cstheme="minorHAnsi"/>
                          <w:sz w:val="20"/>
                          <w:szCs w:val="20"/>
                        </w:rPr>
                        <w:t>SUBMITTED URL</w:t>
                      </w:r>
                    </w:p>
                    <w:p w14:paraId="548F07F1" w14:textId="77777777" w:rsidR="00806D37" w:rsidRDefault="00806D37" w:rsidP="00806D3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85384" wp14:editId="11C8E917">
                <wp:simplePos x="0" y="0"/>
                <wp:positionH relativeFrom="margin">
                  <wp:posOffset>1803400</wp:posOffset>
                </wp:positionH>
                <wp:positionV relativeFrom="paragraph">
                  <wp:posOffset>3740150</wp:posOffset>
                </wp:positionV>
                <wp:extent cx="914400" cy="412750"/>
                <wp:effectExtent l="57150" t="57150" r="57150" b="635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6601C" w14:textId="77777777" w:rsidR="00806D37" w:rsidRPr="00533B92" w:rsidRDefault="00806D37" w:rsidP="00806D37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 w:rsidRPr="00533B92">
                              <w:rPr>
                                <w:rFonts w:ascii="Bahnschrift" w:hAnsi="Bahnschrift"/>
                              </w:rPr>
                              <w:t>HTML SCRAPING</w:t>
                            </w:r>
                          </w:p>
                          <w:p w14:paraId="4D91FCB8" w14:textId="77777777" w:rsidR="00806D37" w:rsidRDefault="00806D37" w:rsidP="00806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5384" id="Rectangle 1" o:spid="_x0000_s1043" style="position:absolute;left:0;text-align:left;margin-left:142pt;margin-top:294.5pt;width:1in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" fillcolor="white [3201]" strokecolor="#404040 [2429]" strokeweight="1pt">
                <v:textbox>
                  <w:txbxContent>
                    <w:p w14:paraId="76B6601C" w14:textId="77777777" w:rsidR="00806D37" w:rsidRPr="00533B92" w:rsidRDefault="00806D37" w:rsidP="00806D37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 w:rsidRPr="00533B92">
                        <w:rPr>
                          <w:rFonts w:ascii="Bahnschrift" w:hAnsi="Bahnschrift"/>
                        </w:rPr>
                        <w:t>HTML SCRAPING</w:t>
                      </w:r>
                    </w:p>
                    <w:p w14:paraId="4D91FCB8" w14:textId="77777777" w:rsidR="00806D37" w:rsidRDefault="00806D37" w:rsidP="00806D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A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2CDD4" wp14:editId="77BF19E0">
                <wp:simplePos x="0" y="0"/>
                <wp:positionH relativeFrom="column">
                  <wp:posOffset>2159000</wp:posOffset>
                </wp:positionH>
                <wp:positionV relativeFrom="paragraph">
                  <wp:posOffset>1949450</wp:posOffset>
                </wp:positionV>
                <wp:extent cx="863600" cy="368300"/>
                <wp:effectExtent l="38100" t="57150" r="31750" b="508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3600" cy="368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0F97" w14:textId="77777777" w:rsidR="00BA5AC7" w:rsidRPr="00BA5AC7" w:rsidRDefault="00BA5AC7" w:rsidP="00BA5A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5AC7">
                              <w:rPr>
                                <w:sz w:val="16"/>
                                <w:szCs w:val="16"/>
                              </w:rPr>
                              <w:t>IMAGE 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2CDD4" id="Rectangle: Rounded Corners 13" o:spid="_x0000_s1044" style="position:absolute;left:0;text-align:left;margin-left:170pt;margin-top:153.5pt;width:68pt;height:2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" fillcolor="white [3201]" strokecolor="#404040 [2429]" strokeweight="1pt">
                <v:stroke joinstyle="miter"/>
                <v:textbox>
                  <w:txbxContent>
                    <w:p w14:paraId="2D3E0F97" w14:textId="77777777" w:rsidR="00BA5AC7" w:rsidRPr="00BA5AC7" w:rsidRDefault="00BA5AC7" w:rsidP="00BA5AC7">
                      <w:pPr>
                        <w:rPr>
                          <w:sz w:val="16"/>
                          <w:szCs w:val="16"/>
                        </w:rPr>
                      </w:pPr>
                      <w:r w:rsidRPr="00BA5AC7">
                        <w:rPr>
                          <w:sz w:val="16"/>
                          <w:szCs w:val="16"/>
                        </w:rPr>
                        <w:t>IMAGE LA</w:t>
                      </w:r>
                      <w:r>
                        <w:rPr>
                          <w:sz w:val="16"/>
                          <w:szCs w:val="16"/>
                        </w:rPr>
                        <w:t>BELING</w:t>
                      </w:r>
                    </w:p>
                  </w:txbxContent>
                </v:textbox>
              </v:roundrect>
            </w:pict>
          </mc:Fallback>
        </mc:AlternateContent>
      </w:r>
      <w:r w:rsidR="00BA5A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09ABC" wp14:editId="244D21F3">
                <wp:simplePos x="0" y="0"/>
                <wp:positionH relativeFrom="margin">
                  <wp:posOffset>2076450</wp:posOffset>
                </wp:positionH>
                <wp:positionV relativeFrom="paragraph">
                  <wp:posOffset>1485900</wp:posOffset>
                </wp:positionV>
                <wp:extent cx="1085850" cy="901700"/>
                <wp:effectExtent l="57150" t="57150" r="57150" b="508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01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52D95" w14:textId="77777777" w:rsidR="006351BF" w:rsidRDefault="006351BF" w:rsidP="00635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09ABC" id="Rectangle: Rounded Corners 11" o:spid="_x0000_s1045" style="position:absolute;left:0;text-align:left;margin-left:163.5pt;margin-top:117pt;width:85.5pt;height:7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" fillcolor="white [3201]" strokecolor="#404040 [2429]" strokeweight="1pt">
                <v:stroke joinstyle="miter"/>
                <v:textbox>
                  <w:txbxContent>
                    <w:p w14:paraId="41052D95" w14:textId="77777777" w:rsidR="006351BF" w:rsidRDefault="006351BF" w:rsidP="006351B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A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C204C" wp14:editId="580FE637">
                <wp:simplePos x="0" y="0"/>
                <wp:positionH relativeFrom="column">
                  <wp:posOffset>2159000</wp:posOffset>
                </wp:positionH>
                <wp:positionV relativeFrom="paragraph">
                  <wp:posOffset>1549400</wp:posOffset>
                </wp:positionV>
                <wp:extent cx="838200" cy="381000"/>
                <wp:effectExtent l="57150" t="57150" r="38100" b="571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0D34" w14:textId="77777777" w:rsidR="00BA5AC7" w:rsidRPr="00BA5AC7" w:rsidRDefault="00BA5AC7" w:rsidP="00BA5A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5AC7"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CREATION</w:t>
                            </w:r>
                            <w:r w:rsidRPr="00BA5AC7">
                              <w:rPr>
                                <w:sz w:val="16"/>
                                <w:szCs w:val="16"/>
                              </w:rPr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C204C" id="Rectangle: Rounded Corners 12" o:spid="_x0000_s1046" style="position:absolute;left:0;text-align:left;margin-left:170pt;margin-top:122pt;width:6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" fillcolor="white [3201]" strokecolor="#404040 [2429]" strokeweight="1pt">
                <v:stroke joinstyle="miter"/>
                <v:textbox>
                  <w:txbxContent>
                    <w:p w14:paraId="1EDD0D34" w14:textId="77777777" w:rsidR="00BA5AC7" w:rsidRPr="00BA5AC7" w:rsidRDefault="00BA5AC7" w:rsidP="00BA5A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5AC7">
                        <w:rPr>
                          <w:sz w:val="16"/>
                          <w:szCs w:val="16"/>
                        </w:rPr>
                        <w:t>IMAGE</w:t>
                      </w:r>
                      <w:r>
                        <w:rPr>
                          <w:sz w:val="16"/>
                          <w:szCs w:val="16"/>
                        </w:rPr>
                        <w:t xml:space="preserve"> CREATION</w:t>
                      </w:r>
                      <w:r w:rsidRPr="00BA5AC7">
                        <w:rPr>
                          <w:sz w:val="16"/>
                          <w:szCs w:val="16"/>
                        </w:rPr>
                        <w:t xml:space="preserve"> CREATION</w:t>
                      </w:r>
                    </w:p>
                  </w:txbxContent>
                </v:textbox>
              </v:roundrect>
            </w:pict>
          </mc:Fallback>
        </mc:AlternateContent>
      </w:r>
      <w:r w:rsidR="00BA5A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FA751" wp14:editId="0EC2B861">
                <wp:simplePos x="0" y="0"/>
                <wp:positionH relativeFrom="column">
                  <wp:posOffset>692150</wp:posOffset>
                </wp:positionH>
                <wp:positionV relativeFrom="paragraph">
                  <wp:posOffset>1524000</wp:posOffset>
                </wp:positionV>
                <wp:extent cx="1003300" cy="673100"/>
                <wp:effectExtent l="57150" t="57150" r="44450" b="508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73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C6E3" w14:textId="77777777" w:rsidR="00BA5AC7" w:rsidRDefault="00BA5AC7" w:rsidP="00BA5AC7">
                            <w:pPr>
                              <w:jc w:val="center"/>
                            </w:pPr>
                            <w:r>
                              <w:t>HTML SCRAMPING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FA751" id="Rectangle: Rounded Corners 10" o:spid="_x0000_s1047" style="position:absolute;left:0;text-align:left;margin-left:54.5pt;margin-top:120pt;width:79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" fillcolor="white [3201]" strokecolor="#404040 [2429]" strokeweight="1pt">
                <v:stroke joinstyle="miter"/>
                <v:textbox>
                  <w:txbxContent>
                    <w:p w14:paraId="1FD5C6E3" w14:textId="77777777" w:rsidR="00BA5AC7" w:rsidRDefault="00BA5AC7" w:rsidP="00BA5AC7">
                      <w:pPr>
                        <w:jc w:val="center"/>
                      </w:pPr>
                      <w:r>
                        <w:t>HTML SCRAMPING</w:t>
                      </w:r>
                    </w:p>
                  </w:txbxContent>
                </v:textbox>
              </v:roundrect>
            </w:pict>
          </mc:Fallback>
        </mc:AlternateContent>
      </w:r>
      <w:r w:rsidR="00BA5A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80EB8" wp14:editId="1EC98C80">
                <wp:simplePos x="0" y="0"/>
                <wp:positionH relativeFrom="column">
                  <wp:posOffset>-514350</wp:posOffset>
                </wp:positionH>
                <wp:positionV relativeFrom="paragraph">
                  <wp:posOffset>1479550</wp:posOffset>
                </wp:positionV>
                <wp:extent cx="863600" cy="825500"/>
                <wp:effectExtent l="57150" t="57150" r="50800" b="50800"/>
                <wp:wrapNone/>
                <wp:docPr id="22" name="Flowchart: Multi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25500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6C3B" w14:textId="77777777" w:rsidR="009813B7" w:rsidRPr="00BA5AC7" w:rsidRDefault="009813B7" w:rsidP="009813B7">
                            <w:pPr>
                              <w:jc w:val="center"/>
                            </w:pPr>
                            <w:r w:rsidRPr="00BA5AC7">
                              <w:t>TRAINNG</w:t>
                            </w:r>
                            <w:r w:rsidR="00BA5AC7">
                              <w:t xml:space="preserve">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80EB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2" o:spid="_x0000_s1048" type="#_x0000_t115" style="position:absolute;left:0;text-align:left;margin-left:-40.5pt;margin-top:116.5pt;width:68pt;height: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" fillcolor="white [3201]" strokecolor="#272727 [2749]" strokeweight="1pt">
                <v:textbox>
                  <w:txbxContent>
                    <w:p w14:paraId="7ADD6C3B" w14:textId="77777777" w:rsidR="009813B7" w:rsidRPr="00BA5AC7" w:rsidRDefault="009813B7" w:rsidP="009813B7">
                      <w:pPr>
                        <w:jc w:val="center"/>
                      </w:pPr>
                      <w:r w:rsidRPr="00BA5AC7">
                        <w:t>TRAINNG</w:t>
                      </w:r>
                      <w:r w:rsidR="00BA5AC7">
                        <w:t xml:space="preserve"> URL</w:t>
                      </w:r>
                    </w:p>
                  </w:txbxContent>
                </v:textbox>
              </v:shape>
            </w:pict>
          </mc:Fallback>
        </mc:AlternateContent>
      </w:r>
      <w:r w:rsidR="006645D0">
        <w:rPr>
          <w:rFonts w:ascii="Bahnschrift Condensed" w:eastAsia="Times New Roman" w:hAnsi="Bahnschrift Condensed" w:cs="Arial"/>
          <w:color w:val="000000"/>
          <w:sz w:val="24"/>
          <w:szCs w:val="24"/>
          <w:lang w:eastAsia="en-IN"/>
        </w:rPr>
        <w:t>ed.</w:t>
      </w:r>
    </w:p>
    <w:sectPr w:rsidR="006351BF" w:rsidRPr="00664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DF8C" w14:textId="77777777" w:rsidR="00496F86" w:rsidRDefault="00496F86" w:rsidP="00C45579">
      <w:pPr>
        <w:spacing w:after="0" w:line="240" w:lineRule="auto"/>
      </w:pPr>
      <w:r>
        <w:separator/>
      </w:r>
    </w:p>
  </w:endnote>
  <w:endnote w:type="continuationSeparator" w:id="0">
    <w:p w14:paraId="5795F8E7" w14:textId="77777777" w:rsidR="00496F86" w:rsidRDefault="00496F86" w:rsidP="00C4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A246" w14:textId="77777777" w:rsidR="00496F86" w:rsidRDefault="00496F86" w:rsidP="00C45579">
      <w:pPr>
        <w:spacing w:after="0" w:line="240" w:lineRule="auto"/>
      </w:pPr>
      <w:r>
        <w:separator/>
      </w:r>
    </w:p>
  </w:footnote>
  <w:footnote w:type="continuationSeparator" w:id="0">
    <w:p w14:paraId="29C61AFC" w14:textId="77777777" w:rsidR="00496F86" w:rsidRDefault="00496F86" w:rsidP="00C4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5D24" w14:textId="77777777" w:rsidR="00C45579" w:rsidRPr="00C45579" w:rsidRDefault="00C45579" w:rsidP="00C45579">
    <w:pPr>
      <w:spacing w:after="0"/>
      <w:jc w:val="center"/>
      <w:rPr>
        <w:rFonts w:eastAsiaTheme="minorHAnsi" w:cstheme="minorHAnsi"/>
        <w:b/>
        <w:bCs/>
        <w:sz w:val="40"/>
        <w:szCs w:val="40"/>
        <w:u w:val="single"/>
      </w:rPr>
    </w:pPr>
    <w:r w:rsidRPr="00C45579">
      <w:rPr>
        <w:rFonts w:eastAsiaTheme="minorHAnsi" w:cstheme="minorHAnsi"/>
        <w:b/>
        <w:bCs/>
        <w:sz w:val="40"/>
        <w:szCs w:val="40"/>
        <w:u w:val="single"/>
      </w:rPr>
      <w:t>Project Design Phase-I</w:t>
    </w:r>
  </w:p>
  <w:p w14:paraId="1551134F" w14:textId="77777777" w:rsidR="00C45579" w:rsidRPr="00C45579" w:rsidRDefault="00C45579" w:rsidP="00C45579">
    <w:pPr>
      <w:spacing w:after="0"/>
      <w:jc w:val="center"/>
      <w:rPr>
        <w:rFonts w:eastAsiaTheme="minorHAnsi" w:cstheme="minorHAnsi"/>
        <w:b/>
        <w:bCs/>
        <w:sz w:val="40"/>
        <w:szCs w:val="40"/>
        <w:u w:val="single"/>
      </w:rPr>
    </w:pPr>
    <w:r w:rsidRPr="00C45579">
      <w:rPr>
        <w:rFonts w:eastAsiaTheme="minorHAnsi" w:cstheme="minorHAnsi"/>
        <w:b/>
        <w:bCs/>
        <w:sz w:val="40"/>
        <w:szCs w:val="40"/>
        <w:u w:val="single"/>
      </w:rPr>
      <w:t>Solution Architecture</w:t>
    </w:r>
  </w:p>
  <w:p w14:paraId="625E8062" w14:textId="77777777" w:rsidR="00C45579" w:rsidRDefault="00C45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msoC47F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2C32C6"/>
    <w:multiLevelType w:val="multilevel"/>
    <w:tmpl w:val="0FBE5C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4145B"/>
    <w:multiLevelType w:val="multilevel"/>
    <w:tmpl w:val="77C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758796">
    <w:abstractNumId w:val="0"/>
  </w:num>
  <w:num w:numId="2" w16cid:durableId="250696595">
    <w:abstractNumId w:val="0"/>
  </w:num>
  <w:num w:numId="3" w16cid:durableId="1968663172">
    <w:abstractNumId w:val="0"/>
  </w:num>
  <w:num w:numId="4" w16cid:durableId="530803294">
    <w:abstractNumId w:val="0"/>
  </w:num>
  <w:num w:numId="5" w16cid:durableId="935863873">
    <w:abstractNumId w:val="0"/>
  </w:num>
  <w:num w:numId="6" w16cid:durableId="192773856">
    <w:abstractNumId w:val="0"/>
  </w:num>
  <w:num w:numId="7" w16cid:durableId="1039352753">
    <w:abstractNumId w:val="0"/>
  </w:num>
  <w:num w:numId="8" w16cid:durableId="465969146">
    <w:abstractNumId w:val="0"/>
  </w:num>
  <w:num w:numId="9" w16cid:durableId="2093699465">
    <w:abstractNumId w:val="0"/>
  </w:num>
  <w:num w:numId="10" w16cid:durableId="1357775861">
    <w:abstractNumId w:val="0"/>
  </w:num>
  <w:num w:numId="11" w16cid:durableId="1735158857">
    <w:abstractNumId w:val="2"/>
  </w:num>
  <w:num w:numId="12" w16cid:durableId="16633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C"/>
    <w:rsid w:val="001822ED"/>
    <w:rsid w:val="001B5707"/>
    <w:rsid w:val="001E168F"/>
    <w:rsid w:val="0043614E"/>
    <w:rsid w:val="004415A3"/>
    <w:rsid w:val="00496F86"/>
    <w:rsid w:val="00533B92"/>
    <w:rsid w:val="00554DFB"/>
    <w:rsid w:val="005D7BB1"/>
    <w:rsid w:val="006351BF"/>
    <w:rsid w:val="006645D0"/>
    <w:rsid w:val="006D6313"/>
    <w:rsid w:val="00710CC2"/>
    <w:rsid w:val="00782D4C"/>
    <w:rsid w:val="00806D37"/>
    <w:rsid w:val="008E30F7"/>
    <w:rsid w:val="009813B7"/>
    <w:rsid w:val="00A12F7A"/>
    <w:rsid w:val="00A37F8F"/>
    <w:rsid w:val="00B3127A"/>
    <w:rsid w:val="00B46EF7"/>
    <w:rsid w:val="00BA13B5"/>
    <w:rsid w:val="00BA5AC7"/>
    <w:rsid w:val="00C059DF"/>
    <w:rsid w:val="00C45579"/>
    <w:rsid w:val="00D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B0B66"/>
  <w15:chartTrackingRefBased/>
  <w15:docId w15:val="{82BD92FE-C469-4472-AFAD-8FA7A0F6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4E"/>
  </w:style>
  <w:style w:type="paragraph" w:styleId="Heading1">
    <w:name w:val="heading 1"/>
    <w:basedOn w:val="Normal"/>
    <w:next w:val="Normal"/>
    <w:link w:val="Heading1Char"/>
    <w:uiPriority w:val="9"/>
    <w:qFormat/>
    <w:rsid w:val="0043614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4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4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4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4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4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4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4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4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4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4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61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4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3614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3614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3614E"/>
    <w:rPr>
      <w:i/>
      <w:iCs/>
      <w:color w:val="auto"/>
    </w:rPr>
  </w:style>
  <w:style w:type="paragraph" w:styleId="NoSpacing">
    <w:name w:val="No Spacing"/>
    <w:uiPriority w:val="1"/>
    <w:qFormat/>
    <w:rsid w:val="004361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14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61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4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4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361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614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361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614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614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14E"/>
    <w:pPr>
      <w:outlineLvl w:val="9"/>
    </w:pPr>
  </w:style>
  <w:style w:type="paragraph" w:styleId="ListParagraph">
    <w:name w:val="List Paragraph"/>
    <w:basedOn w:val="Normal"/>
    <w:uiPriority w:val="34"/>
    <w:qFormat/>
    <w:rsid w:val="00806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79"/>
  </w:style>
  <w:style w:type="paragraph" w:styleId="Footer">
    <w:name w:val="footer"/>
    <w:basedOn w:val="Normal"/>
    <w:link w:val="FooterChar"/>
    <w:uiPriority w:val="99"/>
    <w:unhideWhenUsed/>
    <w:rsid w:val="00C45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79"/>
  </w:style>
  <w:style w:type="table" w:styleId="TableGrid">
    <w:name w:val="Table Grid"/>
    <w:basedOn w:val="TableNormal"/>
    <w:uiPriority w:val="39"/>
    <w:rsid w:val="00DB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9C3BD-2ACE-48CE-9D58-C1873C7C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kamalika kannan</cp:lastModifiedBy>
  <cp:revision>1</cp:revision>
  <dcterms:created xsi:type="dcterms:W3CDTF">2022-10-28T16:02:00Z</dcterms:created>
  <dcterms:modified xsi:type="dcterms:W3CDTF">2022-10-28T16:04:00Z</dcterms:modified>
</cp:coreProperties>
</file>